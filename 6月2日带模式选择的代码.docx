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&lt;conio.h&gt;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_List_H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2B91AF"/>
          <w:sz w:val="19"/>
        </w:rPr>
        <w:t>PtrToNode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PtrToNode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PtrToNode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PrintList(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numebr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//打印链表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RandomMove(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//随机移动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MoveBack(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//将0移动回右下角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StartGame(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 xml:space="preserve">//游戏开始（输入链表和矩阵大小）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RightMove(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 xml:space="preserve">//向右移动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LeftMove(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//向左移动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UpMove(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 xml:space="preserve">//向上移动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DownMove(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//向下移动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CreatList();</w:t>
      </w:r>
      <w:r>
        <w:rPr>
          <w:rFonts w:hint="eastAsia" w:ascii="新宋体" w:hAnsi="新宋体" w:eastAsia="新宋体"/>
          <w:color w:val="008000"/>
          <w:sz w:val="19"/>
        </w:rPr>
        <w:t xml:space="preserve">//制作表头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CreatArray(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//制作数组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FindZero(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 xml:space="preserve">//寻找0的位置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FindPosite(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 xml:space="preserve">//寻找某个位置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/* _List_H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Element;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posite;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//制作包含头的链表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 CreatList()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PtrToNode</w:t>
      </w:r>
      <w:r>
        <w:rPr>
          <w:rFonts w:hint="eastAsia" w:ascii="新宋体" w:hAnsi="新宋体" w:eastAsia="新宋体"/>
          <w:color w:val="000000"/>
          <w:sz w:val="19"/>
        </w:rPr>
        <w:t xml:space="preserve"> F_List;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F_List = </w:t>
      </w:r>
      <w:r>
        <w:rPr>
          <w:rFonts w:hint="eastAsia" w:ascii="新宋体" w:hAnsi="新宋体" w:eastAsia="新宋体"/>
          <w:color w:val="008000"/>
          <w:sz w:val="19"/>
        </w:rPr>
        <w:t>/*(Node*)*/</w:t>
      </w:r>
      <w:r>
        <w:rPr>
          <w:rFonts w:hint="eastAsia" w:ascii="新宋体" w:hAnsi="新宋体" w:eastAsia="新宋体"/>
          <w:color w:val="000000"/>
          <w:sz w:val="19"/>
        </w:rPr>
        <w:t>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(F_List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"\nOut of place!!"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F_List-&gt;Element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F_List-&gt;Left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F_List-&gt;Right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F_List-&gt;posite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F_List;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//制作数组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 CreatArray(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Tnumber =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PtrToNode</w:t>
      </w:r>
      <w:r>
        <w:rPr>
          <w:rFonts w:hint="eastAsia" w:ascii="新宋体" w:hAnsi="新宋体" w:eastAsia="新宋体"/>
          <w:color w:val="000000"/>
          <w:sz w:val="19"/>
        </w:rPr>
        <w:t xml:space="preserve">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L = CreatList(), Header;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Header =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//制作非0的部分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(Tnumber - 2)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Tmp = </w:t>
      </w:r>
      <w:r>
        <w:rPr>
          <w:rFonts w:hint="eastAsia" w:ascii="新宋体" w:hAnsi="新宋体" w:eastAsia="新宋体"/>
          <w:color w:val="008000"/>
          <w:sz w:val="19"/>
        </w:rPr>
        <w:t>/*(Node*)*/</w:t>
      </w:r>
      <w:r>
        <w:rPr>
          <w:rFonts w:hint="eastAsia" w:ascii="新宋体" w:hAnsi="新宋体" w:eastAsia="新宋体"/>
          <w:color w:val="000000"/>
          <w:sz w:val="19"/>
        </w:rPr>
        <w:t>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(Tmp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"\nOut of place!!"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Tmp-&gt;Element = (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 xml:space="preserve"> - Tnumber + 2);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Tmp-&gt;posite = Tmp-&gt;Element;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Tmp-&gt;Right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L-&gt;Right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Tmp-&gt;Left =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Tnumber--;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//制作0的部分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Tmp = </w:t>
      </w:r>
      <w:r>
        <w:rPr>
          <w:rFonts w:hint="eastAsia" w:ascii="新宋体" w:hAnsi="新宋体" w:eastAsia="新宋体"/>
          <w:color w:val="008000"/>
          <w:sz w:val="19"/>
        </w:rPr>
        <w:t>/*(Node*)*/</w:t>
      </w:r>
      <w:r>
        <w:rPr>
          <w:rFonts w:hint="eastAsia" w:ascii="新宋体" w:hAnsi="新宋体" w:eastAsia="新宋体"/>
          <w:color w:val="000000"/>
          <w:sz w:val="19"/>
        </w:rPr>
        <w:t>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(Tmp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"\nOut of place!!"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Tmp-&gt;Element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Tmp-&gt;posite =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Tmp-&gt;Right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L-&gt;Right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Tmp-&gt;Left =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//返回表头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Header;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//打印链表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PrintList(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TmpNumber =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Posite;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Posite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-&gt;Right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"\nList is Empty!!"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(Posite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(TmpNumber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"\n\n\n"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TmpNumber =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"%4d     "</w:t>
      </w:r>
      <w:r>
        <w:rPr>
          <w:rFonts w:hint="eastAsia" w:ascii="新宋体" w:hAnsi="新宋体" w:eastAsia="新宋体"/>
          <w:color w:val="000000"/>
          <w:sz w:val="19"/>
        </w:rPr>
        <w:t>, Posite-&gt;Element);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Posite = Posite-&gt;Right;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TmpNumber--;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    游戏注意事项：\n1、在进行游戏之前，请先按大写锁定键Capslk\n2、在游戏操作过程中，有效的操作键为'W''A''S''D'键，分别表示对零下方，右方，上方，左方数字进行上移，左移，下移，右移操作\n3、当数字从左到右，从上到下分别为1至15和0时，游戏成功\n4、按下'Q'键退出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//寻找0的位置，返回位置.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 FindZero(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Tmp, Posite;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Tmp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Posite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(Tmp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(Tmp-&gt;Element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Posite = Tmp-&gt;Right;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Tmp = Posite;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//寻找给定的位置，返回位置.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FindPosite(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Tmp, Posite;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Tmp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Posite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(Tmp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(Tmp-&gt;posite ==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Posite = Tmp-&gt;Right;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Tmp = Posite;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//0向右移动(其他数字向左)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LeftMove(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MID, have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FindZero(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(P-&gt;posite %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 xml:space="preserve"> != 0 &amp;&amp; P-&gt;Right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 = P-&gt;Element;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P-&gt;Element = P-&gt;Right-&gt;Element;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P-&gt;Right-&gt;Element = MID;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have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have;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//0向左移动(其他数字向右)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RightMove(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MID, have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FindZero(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(P-&gt;posite %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 xml:space="preserve"> != 1 &amp;&amp; P-&gt;Left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 = P-&gt;Element;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P-&gt;Element = P-&gt;Left-&gt;Element;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P-&gt;Left-&gt;Element = MID;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have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have;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//0向下移动(其他数字向上)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UpMove(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P1, 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MID, have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P1 = FindZero(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(P1-&gt;posite &lt;=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 xml:space="preserve"> * (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 xml:space="preserve"> - 1))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P2 = FindPosite(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(P1-&gt;posite +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 = P1-&gt;Element;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P1-&gt;Element = P2-&gt;Element;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P2-&gt;Element = MID;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have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have;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//0向上移动(其他数字向下)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DownMove(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P1, 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MID, have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P1 = FindZero(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(P1-&gt;posite &gt;=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 xml:space="preserve">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P2 = FindPosite(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(P1-&gt;posite -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 = P1-&gt;Element;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P1-&gt;Element = P2-&gt;Element;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P2-&gt;Element = MID;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have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have;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//将0移动到右下角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MoveBack(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have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Posite;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Posite = FindZero(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(Posite-&gt;posite ==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have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(!have);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(Posite-&gt;posite %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 xml:space="preserve">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LeftMove(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Posite = Posite-&gt;Right;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(Posite-&gt;posite !=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UpMove(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Posite = FindPosite(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Posite-&gt;posite +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//随机移动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RandomMove(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point = 1, RDnumber;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(; point &lt;=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;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RDnumber = rand() %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(RDnumber)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point += UpMove(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point += DownMove(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point += LeftMove(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point += RightMove(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//游戏开始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StartGame(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PutIn = </w:t>
      </w:r>
      <w:r>
        <w:rPr>
          <w:rFonts w:hint="eastAsia" w:ascii="新宋体" w:hAnsi="新宋体" w:eastAsia="新宋体"/>
          <w:color w:val="A31515"/>
          <w:sz w:val="19"/>
        </w:rPr>
        <w:t>'W'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win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Game,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Game = CreatArray(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RandomMove(Game,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 xml:space="preserve"> * 3,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MoveBack(Game,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PrintList(Game,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Tmp = Game;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//初始化过程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(!win)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win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(_kbhit())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PutIn = _getch();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(PutIn)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UpMove(Game,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"cls"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PrintList(Game,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'S'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DownMove(Game,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"cls"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PrintList(Game,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LeftMove(Game,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"cls"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PrintList(Game,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'D'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RightMove(Game,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"cls"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PrintList(Game, </w:t>
      </w:r>
      <w:r>
        <w:rPr>
          <w:rFonts w:hint="eastAsia" w:ascii="新宋体" w:hAnsi="新宋体" w:eastAsia="新宋体"/>
          <w:color w:val="808080"/>
          <w:sz w:val="19"/>
        </w:rPr>
        <w:t>number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'Q'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PutIn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(Tmp-&gt;Right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(Tmp-&gt;Element != Tmp-&gt;posite)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win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Tmp = Tmp-&gt;Right;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Tmp = Game;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"\nYou win this game!"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duration;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clock_t</w:t>
      </w:r>
      <w:r>
        <w:rPr>
          <w:rFonts w:hint="eastAsia" w:ascii="新宋体" w:hAnsi="新宋体" w:eastAsia="新宋体"/>
          <w:color w:val="000000"/>
          <w:sz w:val="19"/>
        </w:rPr>
        <w:t xml:space="preserve"> start, finish;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list, position;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"请输入3到10之间的一个数字（该数字代表华容道阶数）：\n悄悄告诉你，如果你不听话的话，会受到惩罚哦，乖\n"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point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(k &lt; 3 || k&gt;10)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(point &lt;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"Are you OK?"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"\nListen to me buddy!!!"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point++;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 = CreatArray(k);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//PrintList( list , 4 )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start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StartGame(list, 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finish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duration =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)(finish - start) / </w:t>
      </w:r>
      <w:r>
        <w:rPr>
          <w:rFonts w:hint="eastAsia" w:ascii="新宋体" w:hAnsi="新宋体" w:eastAsia="新宋体"/>
          <w:color w:val="6F008A"/>
          <w:sz w:val="19"/>
        </w:rPr>
        <w:t>CLOCKS_PER_SEC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"\n总用时： %f seconds\n"</w:t>
      </w:r>
      <w:r>
        <w:rPr>
          <w:rFonts w:hint="eastAsia" w:ascii="新宋体" w:hAnsi="新宋体" w:eastAsia="新宋体"/>
          <w:color w:val="000000"/>
          <w:sz w:val="19"/>
        </w:rPr>
        <w:t>, duration);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"\n\n\n"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//PrintList(list,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D31AE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2018-06-02T08:06:00Z</dcterms:created>
  <dc:creator>华丽的蜕变</dc:creator>
  <cp:lastModifiedBy>华丽的蜕变</cp:lastModifiedBy>
  <dcterms:modified xsi:type="dcterms:W3CDTF">2018-06-02T08:07:47Z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